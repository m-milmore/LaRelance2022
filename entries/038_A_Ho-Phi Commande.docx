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A9" w:rsidRDefault="000129A9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0129A9" w:rsidRDefault="000129A9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0129A9" w:rsidRDefault="000129A9">
      <w:pPr>
        <w:pStyle w:val="BodyText"/>
        <w:rPr>
          <w:b/>
          <w:sz w:val="36"/>
        </w:rPr>
      </w:pPr>
    </w:p>
    <w:p w:rsidR="000129A9" w:rsidRDefault="000129A9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0129A9" w:rsidRDefault="000129A9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0129A9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Ho Phi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Pham</w:t>
            </w:r>
          </w:p>
        </w:tc>
      </w:tr>
      <w:tr w:rsidR="000129A9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0129A9" w:rsidRDefault="000129A9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0129A9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0129A9" w:rsidRDefault="000129A9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0129A9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4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40</w:t>
            </w:r>
          </w:p>
        </w:tc>
      </w:tr>
      <w:tr w:rsidR="000129A9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67"/>
        </w:trPr>
        <w:tc>
          <w:tcPr>
            <w:tcW w:w="10202" w:type="dxa"/>
            <w:gridSpan w:val="6"/>
          </w:tcPr>
          <w:p w:rsidR="000129A9" w:rsidRDefault="000129A9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0129A9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29A9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 50</w:t>
            </w:r>
          </w:p>
        </w:tc>
      </w:tr>
      <w:tr w:rsidR="000129A9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b/>
                <w:sz w:val="28"/>
              </w:rPr>
            </w:pPr>
          </w:p>
          <w:p w:rsidR="000129A9" w:rsidRDefault="000129A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0129A9" w:rsidRDefault="000129A9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29A9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0129A9" w:rsidRDefault="000129A9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29A9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0129A9" w:rsidRDefault="000129A9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29A9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0129A9" w:rsidRDefault="000129A9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90</w:t>
            </w:r>
          </w:p>
        </w:tc>
      </w:tr>
    </w:tbl>
    <w:p w:rsidR="000129A9" w:rsidRDefault="000129A9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0129A9" w:rsidRDefault="000129A9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0129A9" w:rsidRDefault="000129A9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0129A9" w:rsidRDefault="000129A9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0129A9" w:rsidRDefault="000129A9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0129A9" w:rsidRDefault="000129A9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0129A9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0129A9" w:rsidRDefault="000129A9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0129A9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0129A9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129A9" w:rsidRDefault="000129A9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0129A9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0129A9" w:rsidRDefault="000129A9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0129A9" w:rsidRDefault="000129A9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 xml:space="preserve">: </w:t>
            </w:r>
          </w:p>
        </w:tc>
      </w:tr>
    </w:tbl>
    <w:p w:rsidR="000129A9" w:rsidRDefault="000129A9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0129A9" w:rsidRDefault="000129A9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0129A9" w:rsidSect="008C7F7D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073B"/>
    <w:multiLevelType w:val="hybridMultilevel"/>
    <w:tmpl w:val="455432C8"/>
    <w:lvl w:ilvl="0" w:tplc="8C6EDAD0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D8F49EB8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83747130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9DD09F0C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2572E52C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54FCDBB0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6C52DEB0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C046C476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76A414A0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00E5"/>
    <w:rsid w:val="000129A9"/>
    <w:rsid w:val="00303AA7"/>
    <w:rsid w:val="00346D85"/>
    <w:rsid w:val="00627A6F"/>
    <w:rsid w:val="007800E5"/>
    <w:rsid w:val="008C7F7D"/>
    <w:rsid w:val="00D3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7D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8C7F7D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B3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8C7F7D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D0EB3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8C7F7D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D0EB3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8C7F7D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8C7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241</Words>
  <Characters>1378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2022-10-30T22:52:00Z</cp:lastPrinted>
  <dcterms:created xsi:type="dcterms:W3CDTF">2022-10-30T22:52:00Z</dcterms:created>
  <dcterms:modified xsi:type="dcterms:W3CDTF">2022-10-30T22:52:00Z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