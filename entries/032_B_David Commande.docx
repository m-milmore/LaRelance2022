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DC" w:rsidRDefault="00D21EDC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D21EDC" w:rsidRDefault="00D21EDC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D21EDC" w:rsidRDefault="00D21EDC">
      <w:pPr>
        <w:pStyle w:val="BodyText"/>
        <w:rPr>
          <w:b/>
          <w:sz w:val="36"/>
        </w:rPr>
      </w:pPr>
    </w:p>
    <w:p w:rsidR="00D21EDC" w:rsidRDefault="00D21EDC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D21EDC" w:rsidRDefault="00D21ED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D21EDC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Prénom David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Fatikhov</w:t>
            </w:r>
          </w:p>
        </w:tc>
      </w:tr>
      <w:tr w:rsidR="00D21EDC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D21EDC" w:rsidRDefault="00D21EDC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D21EDC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D21EDC" w:rsidRDefault="00D21EDC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D21EDC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 w:rsidP="004131FB">
            <w:pPr>
              <w:pStyle w:val="TableParagraph"/>
              <w:jc w:val="center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4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 40</w:t>
            </w:r>
          </w:p>
        </w:tc>
      </w:tr>
      <w:tr w:rsidR="00D21EDC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67"/>
        </w:trPr>
        <w:tc>
          <w:tcPr>
            <w:tcW w:w="10202" w:type="dxa"/>
            <w:gridSpan w:val="6"/>
          </w:tcPr>
          <w:p w:rsidR="00D21EDC" w:rsidRDefault="00D21EDC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D21EDC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21EDC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50</w:t>
            </w:r>
          </w:p>
        </w:tc>
      </w:tr>
      <w:tr w:rsidR="00D21EDC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b/>
                <w:sz w:val="28"/>
              </w:rPr>
            </w:pPr>
          </w:p>
          <w:p w:rsidR="00D21EDC" w:rsidRDefault="00D21ED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D21EDC" w:rsidRDefault="00D21EDC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1EDC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D21EDC" w:rsidRDefault="00D21EDC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1EDC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D21EDC" w:rsidRDefault="00D21EDC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1EDC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D21EDC" w:rsidRDefault="00D21EDC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90</w:t>
            </w:r>
          </w:p>
        </w:tc>
      </w:tr>
    </w:tbl>
    <w:p w:rsidR="00D21EDC" w:rsidRDefault="00D21EDC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D21EDC" w:rsidRDefault="00D21EDC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D21EDC" w:rsidRDefault="00D21EDC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D21EDC" w:rsidRDefault="00D21EDC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D21EDC" w:rsidRDefault="00D21EDC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D21EDC" w:rsidRDefault="00D21EDC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D21EDC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D21EDC" w:rsidRDefault="00D21EDC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D21EDC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D21EDC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21EDC" w:rsidRDefault="00D21EDC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D21EDC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D21EDC" w:rsidRDefault="00D21EDC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D21EDC" w:rsidRDefault="00D21EDC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D21EDC" w:rsidRDefault="00D21EDC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D21EDC" w:rsidRDefault="00D21EDC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D21EDC" w:rsidSect="00E37EB4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30FB7"/>
    <w:multiLevelType w:val="hybridMultilevel"/>
    <w:tmpl w:val="42ECCB54"/>
    <w:lvl w:ilvl="0" w:tplc="DEDC54FC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D28AB08C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95464918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8392D95E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895AC1BE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0A6C4D96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E89062B0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75D4D780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F1FA829E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6CE"/>
    <w:rsid w:val="002B3649"/>
    <w:rsid w:val="004131FB"/>
    <w:rsid w:val="005F0CD8"/>
    <w:rsid w:val="006636CE"/>
    <w:rsid w:val="00BE1C2F"/>
    <w:rsid w:val="00D21EDC"/>
    <w:rsid w:val="00E37EB4"/>
    <w:rsid w:val="00F9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B4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E37EB4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77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E37EB4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A77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E37EB4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07A77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E37EB4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E37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239</Words>
  <Characters>1367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2022-10-30T20:20:00Z</cp:lastPrinted>
  <dcterms:created xsi:type="dcterms:W3CDTF">2022-10-30T20:21:00Z</dcterms:created>
  <dcterms:modified xsi:type="dcterms:W3CDTF">2022-10-30T20:21:00Z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